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B0C8" w14:textId="77777777" w:rsidR="00F416DC" w:rsidRPr="002628EB" w:rsidRDefault="00B8304A" w:rsidP="002C57F1">
      <w:pPr>
        <w:pStyle w:val="TitreModule"/>
      </w:pPr>
      <w:r w:rsidRPr="002628EB">
        <w:rPr>
          <w:noProof/>
        </w:rPr>
        <w:drawing>
          <wp:anchor distT="0" distB="0" distL="114300" distR="114300" simplePos="0" relativeHeight="251657728" behindDoc="0" locked="0" layoutInCell="1" allowOverlap="1" wp14:anchorId="00DA1A7D" wp14:editId="41B13E3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9017" cy="237506"/>
            <wp:effectExtent l="0" t="0" r="3810" b="3810"/>
            <wp:wrapNone/>
            <wp:docPr id="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42" cy="2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55E">
        <w:t>ICT</w:t>
      </w:r>
      <w:r w:rsidR="000678A8">
        <w:t>-293</w:t>
      </w:r>
    </w:p>
    <w:p w14:paraId="785F02F0" w14:textId="426E3509" w:rsidR="00F657CE" w:rsidRPr="002628EB" w:rsidRDefault="00DD49F2" w:rsidP="003B7632">
      <w:pPr>
        <w:pStyle w:val="TitreExo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</w:pBdr>
        <w:jc w:val="left"/>
      </w:pPr>
      <w:r>
        <w:br/>
        <w:t xml:space="preserve">Exercice 1 : </w:t>
      </w:r>
      <w:r w:rsidR="00C33F18">
        <w:t>Réalisation</w:t>
      </w:r>
      <w:r w:rsidR="00C409E3">
        <w:t xml:space="preserve"> d’</w:t>
      </w:r>
      <w:r w:rsidR="00B8304A">
        <w:t>un CV version 1</w:t>
      </w:r>
    </w:p>
    <w:p w14:paraId="7000A061" w14:textId="77777777" w:rsidR="00501154" w:rsidRDefault="00501154" w:rsidP="001F6BA9">
      <w:pPr>
        <w:pStyle w:val="Titre3"/>
      </w:pPr>
    </w:p>
    <w:p w14:paraId="6315985B" w14:textId="16AC62CF" w:rsidR="001B49B8" w:rsidRDefault="00FC2681" w:rsidP="00FC2681">
      <w:pPr>
        <w:pStyle w:val="Titre3"/>
      </w:pPr>
      <w:r>
        <w:t>Objectif</w:t>
      </w:r>
      <w:r w:rsidR="00DD49F2">
        <w:t xml:space="preserve"> </w:t>
      </w:r>
      <w:r>
        <w:t>:</w:t>
      </w:r>
      <w:r>
        <w:rPr>
          <w:b w:val="0"/>
          <w:u w:val="none"/>
        </w:rPr>
        <w:t xml:space="preserve"> </w:t>
      </w:r>
      <w:r w:rsidR="00B8304A">
        <w:rPr>
          <w:b w:val="0"/>
          <w:u w:val="none"/>
        </w:rPr>
        <w:t>Créer une page html simple avec titres, texte ,listes, image</w:t>
      </w:r>
    </w:p>
    <w:p w14:paraId="098A9466" w14:textId="77777777" w:rsidR="00FC2681" w:rsidRDefault="00FC2681" w:rsidP="00FC2681">
      <w:pPr>
        <w:ind w:left="0"/>
        <w:rPr>
          <w:b/>
          <w:u w:val="single"/>
          <w:lang w:val="fr-FR"/>
        </w:rPr>
      </w:pPr>
    </w:p>
    <w:p w14:paraId="246BCE78" w14:textId="0E87F714" w:rsidR="00FC2681" w:rsidRPr="00550BCF" w:rsidRDefault="00AA7D58" w:rsidP="00FC2681">
      <w:pPr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t>Donnée</w:t>
      </w:r>
      <w:r w:rsidR="005562D2">
        <w:rPr>
          <w:b/>
          <w:u w:val="single"/>
          <w:lang w:val="fr-FR"/>
        </w:rPr>
        <w:t> :</w:t>
      </w:r>
    </w:p>
    <w:p w14:paraId="56DC9B06" w14:textId="77777777" w:rsidR="00FC2681" w:rsidRDefault="00FC2681" w:rsidP="00FC2681">
      <w:pPr>
        <w:ind w:left="0"/>
        <w:rPr>
          <w:lang w:val="fr-FR"/>
        </w:rPr>
      </w:pPr>
    </w:p>
    <w:p w14:paraId="2232F8F4" w14:textId="1984916F" w:rsidR="00AA7D58" w:rsidRDefault="00AA7D58" w:rsidP="00075F82">
      <w:pPr>
        <w:spacing w:line="276" w:lineRule="auto"/>
        <w:rPr>
          <w:lang w:val="fr-FR"/>
        </w:rPr>
      </w:pPr>
      <w:r>
        <w:rPr>
          <w:lang w:val="fr-FR"/>
        </w:rPr>
        <w:t>Créez</w:t>
      </w:r>
      <w:r w:rsidR="00FC2681">
        <w:rPr>
          <w:lang w:val="fr-FR"/>
        </w:rPr>
        <w:t xml:space="preserve"> </w:t>
      </w:r>
      <w:r>
        <w:rPr>
          <w:lang w:val="fr-FR"/>
        </w:rPr>
        <w:t>un</w:t>
      </w:r>
      <w:r w:rsidR="00FC2681">
        <w:rPr>
          <w:lang w:val="fr-FR"/>
        </w:rPr>
        <w:t xml:space="preserve"> fichier </w:t>
      </w:r>
      <w:r>
        <w:rPr>
          <w:lang w:val="fr-FR"/>
        </w:rPr>
        <w:t>CV_1</w:t>
      </w:r>
      <w:r w:rsidR="00FC2681">
        <w:rPr>
          <w:lang w:val="fr-FR"/>
        </w:rPr>
        <w:t>.htm</w:t>
      </w:r>
      <w:r>
        <w:rPr>
          <w:lang w:val="fr-FR"/>
        </w:rPr>
        <w:t>l</w:t>
      </w:r>
      <w:r w:rsidR="00FC2681">
        <w:rPr>
          <w:lang w:val="fr-FR"/>
        </w:rPr>
        <w:t xml:space="preserve"> pour obtenir </w:t>
      </w:r>
      <w:r>
        <w:rPr>
          <w:lang w:val="fr-FR"/>
        </w:rPr>
        <w:t>une</w:t>
      </w:r>
      <w:r w:rsidR="00FC2681">
        <w:rPr>
          <w:lang w:val="fr-FR"/>
        </w:rPr>
        <w:t xml:space="preserve"> </w:t>
      </w:r>
      <w:r w:rsidR="006D49FE">
        <w:rPr>
          <w:lang w:val="fr-FR"/>
        </w:rPr>
        <w:t>page</w:t>
      </w:r>
      <w:r w:rsidR="00FC2681">
        <w:rPr>
          <w:lang w:val="fr-FR"/>
        </w:rPr>
        <w:t xml:space="preserve"> </w:t>
      </w:r>
      <w:r>
        <w:rPr>
          <w:lang w:val="fr-FR"/>
        </w:rPr>
        <w:t xml:space="preserve">html avec la même mise en forme que </w:t>
      </w:r>
      <w:r w:rsidR="00FC2681">
        <w:rPr>
          <w:lang w:val="fr-FR"/>
        </w:rPr>
        <w:t>ci-dessous</w:t>
      </w:r>
      <w:r>
        <w:rPr>
          <w:lang w:val="fr-FR"/>
        </w:rPr>
        <w:t xml:space="preserve">, mais avec </w:t>
      </w:r>
      <w:r w:rsidRPr="00AC2943">
        <w:rPr>
          <w:b/>
          <w:bCs/>
          <w:lang w:val="fr-FR"/>
        </w:rPr>
        <w:t>vos</w:t>
      </w:r>
      <w:r>
        <w:rPr>
          <w:lang w:val="fr-FR"/>
        </w:rPr>
        <w:t xml:space="preserve"> </w:t>
      </w:r>
      <w:r w:rsidR="00C37085">
        <w:rPr>
          <w:lang w:val="fr-FR"/>
        </w:rPr>
        <w:t>informations</w:t>
      </w:r>
      <w:r>
        <w:rPr>
          <w:lang w:val="fr-FR"/>
        </w:rPr>
        <w:t>.</w:t>
      </w:r>
    </w:p>
    <w:p w14:paraId="28850D17" w14:textId="79BD7601" w:rsidR="00075F82" w:rsidRDefault="00075F82" w:rsidP="00AA7D58">
      <w:pPr>
        <w:rPr>
          <w:lang w:val="fr-FR"/>
        </w:rPr>
      </w:pPr>
    </w:p>
    <w:p w14:paraId="53396DE2" w14:textId="7A9D958F" w:rsidR="00AA7D58" w:rsidRDefault="00AA7D58" w:rsidP="00AA7D58">
      <w:pPr>
        <w:rPr>
          <w:lang w:val="fr-FR"/>
        </w:rPr>
      </w:pPr>
    </w:p>
    <w:p w14:paraId="04CAB7E8" w14:textId="2C00A0A3" w:rsidR="00AA7D58" w:rsidRPr="00AA7D58" w:rsidRDefault="00AA7D58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 w:rsidRPr="00AA7D58">
        <w:rPr>
          <w:lang w:val="fr-FR"/>
        </w:rPr>
        <w:t>Créez une structure de page html, avec un titre</w:t>
      </w:r>
      <w:r>
        <w:rPr>
          <w:lang w:val="fr-FR"/>
        </w:rPr>
        <w:t>.</w:t>
      </w:r>
    </w:p>
    <w:p w14:paraId="2C949443" w14:textId="3ECA9DFD" w:rsidR="00FC2681" w:rsidRPr="00AA7D58" w:rsidRDefault="00AA7D58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 w:rsidRPr="00AA7D58">
        <w:rPr>
          <w:lang w:val="fr-FR"/>
        </w:rPr>
        <w:t>Ajoutez</w:t>
      </w:r>
      <w:r w:rsidR="00FF2973" w:rsidRPr="00AA7D58">
        <w:rPr>
          <w:lang w:val="fr-FR"/>
        </w:rPr>
        <w:t xml:space="preserve"> </w:t>
      </w:r>
      <w:r w:rsidRPr="00AA7D58">
        <w:rPr>
          <w:lang w:val="fr-FR"/>
        </w:rPr>
        <w:t>les titres (&lt;h1&gt;,&lt;h2&gt;)</w:t>
      </w:r>
    </w:p>
    <w:p w14:paraId="5175B2AD" w14:textId="37FFC9F3" w:rsidR="00AA7D58" w:rsidRDefault="00C336B0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>
        <w:rPr>
          <w:lang w:val="fr-FR"/>
        </w:rPr>
        <w:t>Modifiez</w:t>
      </w:r>
      <w:r w:rsidR="00AA7D58" w:rsidRPr="00AA7D58">
        <w:rPr>
          <w:lang w:val="fr-FR"/>
        </w:rPr>
        <w:t xml:space="preserve"> le styles </w:t>
      </w:r>
      <w:r w:rsidR="0027576A">
        <w:rPr>
          <w:lang w:val="fr-FR"/>
        </w:rPr>
        <w:t>du texte</w:t>
      </w:r>
      <w:r w:rsidR="00AA7D58" w:rsidRPr="00AA7D58">
        <w:rPr>
          <w:lang w:val="fr-FR"/>
        </w:rPr>
        <w:t xml:space="preserve"> (&lt;body style="font-family:arial;"&gt;)</w:t>
      </w:r>
    </w:p>
    <w:p w14:paraId="6FF24FEF" w14:textId="76425ABD" w:rsidR="00C336B0" w:rsidRPr="00C336B0" w:rsidRDefault="00C336B0" w:rsidP="00C336B0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>
        <w:rPr>
          <w:lang w:val="fr-FR"/>
        </w:rPr>
        <w:t>Modifiez</w:t>
      </w:r>
      <w:r w:rsidRPr="00AA7D58">
        <w:rPr>
          <w:lang w:val="fr-FR"/>
        </w:rPr>
        <w:t xml:space="preserve"> le styles </w:t>
      </w:r>
      <w:r w:rsidR="0027576A">
        <w:rPr>
          <w:lang w:val="fr-FR"/>
        </w:rPr>
        <w:t>des titres</w:t>
      </w:r>
      <w:r w:rsidRPr="00AA7D58">
        <w:rPr>
          <w:lang w:val="fr-FR"/>
        </w:rPr>
        <w:t xml:space="preserve"> (&lt;</w:t>
      </w:r>
      <w:r>
        <w:rPr>
          <w:lang w:val="fr-FR"/>
        </w:rPr>
        <w:t>h1</w:t>
      </w:r>
      <w:r w:rsidRPr="00AA7D58">
        <w:rPr>
          <w:lang w:val="fr-FR"/>
        </w:rPr>
        <w:t xml:space="preserve"> style="font-family:</w:t>
      </w:r>
      <w:r w:rsidR="00DC6357">
        <w:rPr>
          <w:lang w:val="fr-FR"/>
        </w:rPr>
        <w:t>georgia</w:t>
      </w:r>
      <w:r w:rsidRPr="00AA7D58">
        <w:rPr>
          <w:lang w:val="fr-FR"/>
        </w:rPr>
        <w:t>;"&gt;)</w:t>
      </w:r>
    </w:p>
    <w:p w14:paraId="2E73EF08" w14:textId="48C85F48" w:rsidR="00AA7D58" w:rsidRDefault="00AA7D58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 w:rsidRPr="00AA7D58">
        <w:rPr>
          <w:lang w:val="fr-FR"/>
        </w:rPr>
        <w:t>Ajoutez les listes (&lt;ol&gt;,&lt;ul&gt;)</w:t>
      </w:r>
    </w:p>
    <w:p w14:paraId="49FC2C9D" w14:textId="677D3C87" w:rsidR="007F5DA2" w:rsidRPr="00AA7D58" w:rsidRDefault="007F5DA2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>
        <w:rPr>
          <w:lang w:val="fr-FR"/>
        </w:rPr>
        <w:t>Ajoutez des liens vers les sites web des 3 activités.</w:t>
      </w:r>
    </w:p>
    <w:p w14:paraId="30ECDD10" w14:textId="30AFDD68" w:rsidR="00AA7D58" w:rsidRDefault="00AA7D58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 w:rsidRPr="00AA7D58">
        <w:rPr>
          <w:lang w:val="fr-FR"/>
        </w:rPr>
        <w:t>Insérez une image (&lt;img&gt;) et redimensionnez-la.</w:t>
      </w:r>
    </w:p>
    <w:p w14:paraId="65CDAA88" w14:textId="38BF68D3" w:rsidR="00150B49" w:rsidRPr="00150B49" w:rsidRDefault="00150B49" w:rsidP="00075F82">
      <w:pPr>
        <w:pStyle w:val="Paragraphedeliste"/>
        <w:numPr>
          <w:ilvl w:val="0"/>
          <w:numId w:val="41"/>
        </w:numPr>
        <w:spacing w:line="276" w:lineRule="auto"/>
        <w:rPr>
          <w:lang w:val="it-CH"/>
        </w:rPr>
      </w:pPr>
      <w:r w:rsidRPr="00150B49">
        <w:rPr>
          <w:lang w:val="it-CH"/>
        </w:rPr>
        <w:t>A li</w:t>
      </w:r>
      <w:r>
        <w:rPr>
          <w:lang w:val="it-CH"/>
        </w:rPr>
        <w:t>re</w:t>
      </w:r>
      <w:r w:rsidRPr="00150B49">
        <w:rPr>
          <w:lang w:val="it-CH"/>
        </w:rPr>
        <w:t>:</w:t>
      </w:r>
      <w:r w:rsidR="009843EC">
        <w:rPr>
          <w:lang w:val="it-CH"/>
        </w:rPr>
        <w:t xml:space="preserve"> </w:t>
      </w:r>
      <w:r w:rsidRPr="00150B49">
        <w:rPr>
          <w:lang w:val="it-CH"/>
        </w:rPr>
        <w:t>https://www.w3schools.com/html/html5_semantic_elements.asp</w:t>
      </w:r>
    </w:p>
    <w:p w14:paraId="3C4B43BE" w14:textId="5F86C6F2" w:rsidR="00AA7D58" w:rsidRPr="002471A2" w:rsidRDefault="00AA7D58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 w:rsidRPr="00AA7D58">
        <w:rPr>
          <w:lang w:val="fr-FR"/>
        </w:rPr>
        <w:t xml:space="preserve">Regroupez </w:t>
      </w:r>
      <w:r>
        <w:rPr>
          <w:lang w:val="fr-FR"/>
        </w:rPr>
        <w:t>les éléments de l</w:t>
      </w:r>
      <w:r w:rsidRPr="00AA7D58">
        <w:rPr>
          <w:lang w:val="fr-FR"/>
        </w:rPr>
        <w:t xml:space="preserve">'entête dans un </w:t>
      </w:r>
      <w:r w:rsidR="002471A2">
        <w:rPr>
          <w:lang w:val="fr-FR"/>
        </w:rPr>
        <w:t>header (</w:t>
      </w:r>
      <w:r w:rsidRPr="00AA7D58">
        <w:rPr>
          <w:lang w:val="fr-FR"/>
        </w:rPr>
        <w:t>&lt;header&gt;</w:t>
      </w:r>
      <w:r w:rsidR="002471A2" w:rsidRPr="00AA7D58">
        <w:rPr>
          <w:lang w:val="fr-FR"/>
        </w:rPr>
        <w:t>&lt;</w:t>
      </w:r>
      <w:r w:rsidR="002471A2">
        <w:rPr>
          <w:lang w:val="fr-FR"/>
        </w:rPr>
        <w:t>/</w:t>
      </w:r>
      <w:r w:rsidR="002471A2" w:rsidRPr="00AA7D58">
        <w:rPr>
          <w:lang w:val="fr-FR"/>
        </w:rPr>
        <w:t>header&gt;</w:t>
      </w:r>
      <w:r w:rsidR="002471A2">
        <w:rPr>
          <w:lang w:val="fr-FR"/>
        </w:rPr>
        <w:t>)</w:t>
      </w:r>
    </w:p>
    <w:p w14:paraId="1E1508F1" w14:textId="620B5667" w:rsidR="00AA7D58" w:rsidRPr="00AA7D58" w:rsidRDefault="00AA7D58" w:rsidP="00075F82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 w:rsidRPr="00AA7D58">
        <w:rPr>
          <w:lang w:val="fr-FR"/>
        </w:rPr>
        <w:t xml:space="preserve">Placez </w:t>
      </w:r>
      <w:r>
        <w:rPr>
          <w:lang w:val="fr-FR"/>
        </w:rPr>
        <w:t>chacun d</w:t>
      </w:r>
      <w:r w:rsidRPr="00AA7D58">
        <w:rPr>
          <w:lang w:val="fr-FR"/>
        </w:rPr>
        <w:t>es 4 paragraphes dans</w:t>
      </w:r>
      <w:r>
        <w:rPr>
          <w:lang w:val="fr-FR"/>
        </w:rPr>
        <w:t xml:space="preserve"> un</w:t>
      </w:r>
      <w:r w:rsidRPr="00AA7D58">
        <w:rPr>
          <w:lang w:val="fr-FR"/>
        </w:rPr>
        <w:t xml:space="preserve"> </w:t>
      </w:r>
      <w:r w:rsidR="002471A2">
        <w:rPr>
          <w:lang w:val="fr-FR"/>
        </w:rPr>
        <w:t>article (</w:t>
      </w:r>
      <w:r w:rsidRPr="00AA7D58">
        <w:rPr>
          <w:lang w:val="fr-FR"/>
        </w:rPr>
        <w:t>&lt;article&gt;</w:t>
      </w:r>
      <w:r w:rsidR="002471A2" w:rsidRPr="00AA7D58">
        <w:rPr>
          <w:lang w:val="fr-FR"/>
        </w:rPr>
        <w:t>&lt;article&gt;</w:t>
      </w:r>
      <w:r w:rsidR="002471A2">
        <w:rPr>
          <w:lang w:val="fr-FR"/>
        </w:rPr>
        <w:t>)</w:t>
      </w:r>
    </w:p>
    <w:p w14:paraId="5CC96FF9" w14:textId="5EC1FEF0" w:rsidR="00075F82" w:rsidRDefault="00AA7D58" w:rsidP="001C4B41">
      <w:pPr>
        <w:pStyle w:val="Paragraphedeliste"/>
        <w:numPr>
          <w:ilvl w:val="0"/>
          <w:numId w:val="41"/>
        </w:numPr>
        <w:spacing w:line="276" w:lineRule="auto"/>
        <w:rPr>
          <w:lang w:val="fr-FR"/>
        </w:rPr>
      </w:pPr>
      <w:r w:rsidRPr="00AA7D58">
        <w:rPr>
          <w:lang w:val="fr-FR"/>
        </w:rPr>
        <w:t xml:space="preserve">Regroupez les 4 articles dans une </w:t>
      </w:r>
      <w:r w:rsidR="002471A2">
        <w:rPr>
          <w:lang w:val="fr-FR"/>
        </w:rPr>
        <w:t>section (</w:t>
      </w:r>
      <w:r w:rsidRPr="00AA7D58">
        <w:rPr>
          <w:lang w:val="fr-FR"/>
        </w:rPr>
        <w:t>&lt;section&gt;</w:t>
      </w:r>
      <w:r w:rsidR="002471A2" w:rsidRPr="00AA7D58">
        <w:rPr>
          <w:lang w:val="fr-FR"/>
        </w:rPr>
        <w:t>&lt;</w:t>
      </w:r>
      <w:r w:rsidR="002471A2">
        <w:rPr>
          <w:lang w:val="fr-FR"/>
        </w:rPr>
        <w:t>/</w:t>
      </w:r>
      <w:r w:rsidR="002471A2" w:rsidRPr="00AA7D58">
        <w:rPr>
          <w:lang w:val="fr-FR"/>
        </w:rPr>
        <w:t>section&gt;</w:t>
      </w:r>
      <w:r w:rsidR="002471A2">
        <w:rPr>
          <w:lang w:val="fr-FR"/>
        </w:rPr>
        <w:t>)</w:t>
      </w:r>
    </w:p>
    <w:p w14:paraId="535E2077" w14:textId="77777777" w:rsidR="001C4B41" w:rsidRPr="001C4B41" w:rsidRDefault="001C4B41" w:rsidP="002707EB">
      <w:pPr>
        <w:pStyle w:val="Paragraphedeliste"/>
        <w:spacing w:line="276" w:lineRule="auto"/>
        <w:ind w:left="814"/>
        <w:rPr>
          <w:lang w:val="fr-FR"/>
        </w:rPr>
      </w:pPr>
    </w:p>
    <w:p w14:paraId="79293C42" w14:textId="4328939C" w:rsidR="00AA7D58" w:rsidRDefault="00AA7D58" w:rsidP="00AA7D58">
      <w:pPr>
        <w:ind w:left="0"/>
        <w:rPr>
          <w:lang w:val="fr-FR"/>
        </w:rPr>
      </w:pPr>
    </w:p>
    <w:p w14:paraId="4DB70225" w14:textId="1E417CC8" w:rsidR="006D49FE" w:rsidRDefault="004337DB" w:rsidP="00075F82">
      <w:pPr>
        <w:pStyle w:val="Listepuces4"/>
        <w:numPr>
          <w:ilvl w:val="0"/>
          <w:numId w:val="0"/>
        </w:numPr>
        <w:spacing w:after="120"/>
        <w:ind w:left="851" w:hanging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AC1F3" wp14:editId="6C1086F3">
                <wp:simplePos x="0" y="0"/>
                <wp:positionH relativeFrom="column">
                  <wp:posOffset>1111250</wp:posOffset>
                </wp:positionH>
                <wp:positionV relativeFrom="paragraph">
                  <wp:posOffset>205464</wp:posOffset>
                </wp:positionV>
                <wp:extent cx="3026146" cy="93472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146" cy="93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120BD18" id="Rectangle 9" o:spid="_x0000_s1026" style="position:absolute;margin-left:87.5pt;margin-top:16.2pt;width:238.3pt;height: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" fillcolor="#f2f2f2 [3052]" stroked="f" strokeweight="1pt"/>
            </w:pict>
          </mc:Fallback>
        </mc:AlternateContent>
      </w:r>
      <w:r w:rsidRPr="004337DB">
        <w:rPr>
          <w:noProof/>
          <w:lang w:val="fr-FR"/>
        </w:rPr>
        <w:drawing>
          <wp:inline distT="0" distB="0" distL="0" distR="0" wp14:anchorId="4A69FB33" wp14:editId="2ADC414D">
            <wp:extent cx="4486275" cy="3943727"/>
            <wp:effectExtent l="0" t="0" r="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169" cy="394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9FE" w:rsidSect="002C57F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1809" w14:textId="77777777" w:rsidR="005B7C42" w:rsidRDefault="005B7C42" w:rsidP="002C57F1">
      <w:r>
        <w:separator/>
      </w:r>
    </w:p>
    <w:p w14:paraId="59C5131E" w14:textId="77777777" w:rsidR="005B7C42" w:rsidRDefault="005B7C42" w:rsidP="002C57F1"/>
  </w:endnote>
  <w:endnote w:type="continuationSeparator" w:id="0">
    <w:p w14:paraId="2FCC9358" w14:textId="77777777" w:rsidR="005B7C42" w:rsidRDefault="005B7C42" w:rsidP="002C57F1">
      <w:r>
        <w:continuationSeparator/>
      </w:r>
    </w:p>
    <w:p w14:paraId="563D6950" w14:textId="77777777" w:rsidR="005B7C42" w:rsidRDefault="005B7C42" w:rsidP="002C5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0F41" w14:textId="77777777" w:rsidR="0014729D" w:rsidRPr="005A0ECC" w:rsidRDefault="005A0ECC" w:rsidP="005A0ECC">
    <w:pPr>
      <w:pStyle w:val="Pieddepage"/>
    </w:pPr>
    <w:r w:rsidRPr="00F416DC">
      <w:t>CPNV</w:t>
    </w:r>
    <w:r>
      <w:t xml:space="preserve"> </w:t>
    </w:r>
    <w:r w:rsidR="001C481F">
      <w:t>–</w:t>
    </w:r>
    <w:r w:rsidR="009309BB">
      <w:t xml:space="preserve"> </w:t>
    </w:r>
    <w:r w:rsidR="001C481F">
      <w:t>AMR</w:t>
    </w:r>
    <w:r w:rsidRPr="00F416DC">
      <w:tab/>
    </w:r>
    <w:r w:rsidRPr="00F416DC">
      <w:tab/>
      <w:t xml:space="preserve">Page </w:t>
    </w:r>
    <w:r w:rsidRPr="00F416DC">
      <w:rPr>
        <w:rStyle w:val="Numrodepage"/>
        <w:szCs w:val="18"/>
      </w:rPr>
      <w:fldChar w:fldCharType="begin"/>
    </w:r>
    <w:r w:rsidRPr="00F416DC">
      <w:rPr>
        <w:rStyle w:val="Numrodepage"/>
        <w:szCs w:val="18"/>
      </w:rPr>
      <w:instrText xml:space="preserve"> PAGE </w:instrText>
    </w:r>
    <w:r w:rsidRPr="00F416DC">
      <w:rPr>
        <w:rStyle w:val="Numrodepage"/>
        <w:szCs w:val="18"/>
      </w:rPr>
      <w:fldChar w:fldCharType="separate"/>
    </w:r>
    <w:r w:rsidR="007F7ECD">
      <w:rPr>
        <w:rStyle w:val="Numrodepage"/>
        <w:noProof/>
        <w:szCs w:val="18"/>
      </w:rPr>
      <w:t>2</w:t>
    </w:r>
    <w:r w:rsidRPr="00F416DC">
      <w:rPr>
        <w:rStyle w:val="Numrodepage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B032" w14:textId="2DBFB8EE" w:rsidR="00796003" w:rsidRPr="00F416DC" w:rsidRDefault="00DC730E" w:rsidP="002C57F1">
    <w:pPr>
      <w:pStyle w:val="Pieddepage"/>
    </w:pPr>
    <w:r w:rsidRPr="00F416DC">
      <w:t>CPNV</w:t>
    </w:r>
    <w:r w:rsidR="00E96924">
      <w:t xml:space="preserve"> </w:t>
    </w:r>
    <w:r w:rsidR="00075F82">
      <w:t>-</w:t>
    </w:r>
    <w:r w:rsidR="00E96924">
      <w:t xml:space="preserve"> </w:t>
    </w:r>
    <w:r w:rsidR="001C481F">
      <w:t>AMR</w:t>
    </w:r>
    <w:r w:rsidR="00075F82">
      <w:t xml:space="preserve"> - 2022</w:t>
    </w:r>
    <w:r w:rsidR="00796003" w:rsidRPr="00F416DC">
      <w:tab/>
    </w:r>
    <w:r w:rsidR="00796003" w:rsidRPr="00F416D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4BA7" w14:textId="77777777" w:rsidR="005B7C42" w:rsidRDefault="005B7C42" w:rsidP="002C57F1">
      <w:r>
        <w:separator/>
      </w:r>
    </w:p>
    <w:p w14:paraId="4FE62128" w14:textId="77777777" w:rsidR="005B7C42" w:rsidRDefault="005B7C42" w:rsidP="002C57F1"/>
  </w:footnote>
  <w:footnote w:type="continuationSeparator" w:id="0">
    <w:p w14:paraId="7CD15D89" w14:textId="77777777" w:rsidR="005B7C42" w:rsidRDefault="005B7C42" w:rsidP="002C57F1">
      <w:r>
        <w:continuationSeparator/>
      </w:r>
    </w:p>
    <w:p w14:paraId="06FE4D9B" w14:textId="77777777" w:rsidR="005B7C42" w:rsidRDefault="005B7C42" w:rsidP="002C57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2F69" w14:textId="40E4A4D4" w:rsidR="0014729D" w:rsidRPr="00B146B7" w:rsidRDefault="00F416DC" w:rsidP="002C57F1">
    <w:pPr>
      <w:pStyle w:val="En-tte"/>
      <w:rPr>
        <w:sz w:val="18"/>
        <w:szCs w:val="18"/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STYLEREF  TitreModule  \* MERGEFORMAT </w:instrText>
    </w:r>
    <w:r>
      <w:rPr>
        <w:lang w:val="fr-FR"/>
      </w:rPr>
      <w:fldChar w:fldCharType="separate"/>
    </w:r>
    <w:r w:rsidR="001C4B41">
      <w:rPr>
        <w:noProof/>
        <w:lang w:val="fr-FR"/>
      </w:rPr>
      <w:t>ICT-293</w:t>
    </w:r>
    <w:r>
      <w:rPr>
        <w:lang w:val="fr-FR"/>
      </w:rPr>
      <w:fldChar w:fldCharType="end"/>
    </w:r>
    <w:r>
      <w:rPr>
        <w:lang w:val="fr-FR"/>
      </w:rPr>
      <w:tab/>
    </w:r>
    <w:r w:rsidR="001B27A5">
      <w:rPr>
        <w:lang w:val="fr-FR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STYLEREF  TitreExo  \* MERGEFORMAT </w:instrText>
    </w:r>
    <w:r>
      <w:rPr>
        <w:lang w:val="fr-FR"/>
      </w:rPr>
      <w:fldChar w:fldCharType="separate"/>
    </w:r>
    <w:r w:rsidR="001C4B41">
      <w:rPr>
        <w:noProof/>
        <w:lang w:val="fr-FR"/>
      </w:rPr>
      <w:br/>
      <w:t>Exercice 1 : Réalisation d’un CV version 1</w:t>
    </w:r>
    <w:r>
      <w:rPr>
        <w:lang w:val="fr-FR"/>
      </w:rPr>
      <w:fldChar w:fldCharType="end"/>
    </w:r>
    <w:r w:rsidR="00B146B7" w:rsidRPr="00432377">
      <w:rPr>
        <w:lang w:val="fr-FR"/>
      </w:rPr>
      <w:tab/>
    </w:r>
    <w:r w:rsidR="00B146B7" w:rsidRPr="00432377">
      <w:rPr>
        <w:lang w:val="fr-F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3E6C" w14:textId="77777777" w:rsidR="00D311B9" w:rsidRPr="00F00D76" w:rsidRDefault="00D311B9" w:rsidP="00F00D76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94BD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982F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364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045E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44C3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BAA47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E62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EB2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F54A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66734"/>
    <w:multiLevelType w:val="hybridMultilevel"/>
    <w:tmpl w:val="EE2492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01263"/>
    <w:multiLevelType w:val="hybridMultilevel"/>
    <w:tmpl w:val="03CA9F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5F50F5"/>
    <w:multiLevelType w:val="hybridMultilevel"/>
    <w:tmpl w:val="1D80F75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0AFC118E"/>
    <w:multiLevelType w:val="hybridMultilevel"/>
    <w:tmpl w:val="4CFAA238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0EEB0DF2"/>
    <w:multiLevelType w:val="hybridMultilevel"/>
    <w:tmpl w:val="3B881EB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F241B13"/>
    <w:multiLevelType w:val="hybridMultilevel"/>
    <w:tmpl w:val="C2D60BC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157B5687"/>
    <w:multiLevelType w:val="hybridMultilevel"/>
    <w:tmpl w:val="773CA4A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270A61AB"/>
    <w:multiLevelType w:val="multilevel"/>
    <w:tmpl w:val="F6AA6A48"/>
    <w:lvl w:ilvl="0">
      <w:start w:val="1"/>
      <w:numFmt w:val="decimal"/>
      <w:pStyle w:val="TitrePartExo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TitrePartExo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95711"/>
    <w:multiLevelType w:val="hybridMultilevel"/>
    <w:tmpl w:val="44F2491A"/>
    <w:lvl w:ilvl="0" w:tplc="3CD04270">
      <w:start w:val="2"/>
      <w:numFmt w:val="bullet"/>
      <w:lvlText w:val="-"/>
      <w:lvlJc w:val="left"/>
      <w:pPr>
        <w:ind w:left="814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5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0"/>
  </w:num>
  <w:num w:numId="30">
    <w:abstractNumId w:val="16"/>
  </w:num>
  <w:num w:numId="31">
    <w:abstractNumId w:val="11"/>
  </w:num>
  <w:num w:numId="32">
    <w:abstractNumId w:val="16"/>
  </w:num>
  <w:num w:numId="33">
    <w:abstractNumId w:val="5"/>
  </w:num>
  <w:num w:numId="34">
    <w:abstractNumId w:val="16"/>
  </w:num>
  <w:num w:numId="35">
    <w:abstractNumId w:val="16"/>
  </w:num>
  <w:num w:numId="36">
    <w:abstractNumId w:val="16"/>
  </w:num>
  <w:num w:numId="37">
    <w:abstractNumId w:val="9"/>
  </w:num>
  <w:num w:numId="38">
    <w:abstractNumId w:val="13"/>
  </w:num>
  <w:num w:numId="39">
    <w:abstractNumId w:val="14"/>
  </w:num>
  <w:num w:numId="40">
    <w:abstractNumId w:val="12"/>
  </w:num>
  <w:num w:numId="41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BE"/>
    <w:rsid w:val="00002487"/>
    <w:rsid w:val="0000281B"/>
    <w:rsid w:val="0000612E"/>
    <w:rsid w:val="0001216F"/>
    <w:rsid w:val="00047F62"/>
    <w:rsid w:val="0005379C"/>
    <w:rsid w:val="00054A2C"/>
    <w:rsid w:val="000678A8"/>
    <w:rsid w:val="0007153E"/>
    <w:rsid w:val="00071FB5"/>
    <w:rsid w:val="00075F82"/>
    <w:rsid w:val="000762BD"/>
    <w:rsid w:val="000827F9"/>
    <w:rsid w:val="0008403B"/>
    <w:rsid w:val="0009793B"/>
    <w:rsid w:val="000A6D4E"/>
    <w:rsid w:val="000B0592"/>
    <w:rsid w:val="000B07F0"/>
    <w:rsid w:val="000B17C4"/>
    <w:rsid w:val="000C02C9"/>
    <w:rsid w:val="000C78CE"/>
    <w:rsid w:val="000D3450"/>
    <w:rsid w:val="000D503F"/>
    <w:rsid w:val="000E0081"/>
    <w:rsid w:val="000E2FCC"/>
    <w:rsid w:val="000F1135"/>
    <w:rsid w:val="000F4D43"/>
    <w:rsid w:val="000F7251"/>
    <w:rsid w:val="0010068E"/>
    <w:rsid w:val="0010187F"/>
    <w:rsid w:val="00104FB6"/>
    <w:rsid w:val="001115EA"/>
    <w:rsid w:val="00112266"/>
    <w:rsid w:val="00112755"/>
    <w:rsid w:val="00126FD9"/>
    <w:rsid w:val="00130BE1"/>
    <w:rsid w:val="00132ADC"/>
    <w:rsid w:val="00135151"/>
    <w:rsid w:val="00136873"/>
    <w:rsid w:val="001438A1"/>
    <w:rsid w:val="00145F4F"/>
    <w:rsid w:val="0014729D"/>
    <w:rsid w:val="00150B49"/>
    <w:rsid w:val="00152433"/>
    <w:rsid w:val="001603D4"/>
    <w:rsid w:val="001639C7"/>
    <w:rsid w:val="00165A69"/>
    <w:rsid w:val="00171462"/>
    <w:rsid w:val="0017496D"/>
    <w:rsid w:val="00176014"/>
    <w:rsid w:val="00181269"/>
    <w:rsid w:val="001878DC"/>
    <w:rsid w:val="00190B41"/>
    <w:rsid w:val="00190CEF"/>
    <w:rsid w:val="00197ED0"/>
    <w:rsid w:val="001A5827"/>
    <w:rsid w:val="001A7BED"/>
    <w:rsid w:val="001B27A5"/>
    <w:rsid w:val="001B365E"/>
    <w:rsid w:val="001B3BDD"/>
    <w:rsid w:val="001B49B8"/>
    <w:rsid w:val="001B6C1A"/>
    <w:rsid w:val="001C481F"/>
    <w:rsid w:val="001C4B41"/>
    <w:rsid w:val="001D325F"/>
    <w:rsid w:val="001D6D9F"/>
    <w:rsid w:val="001E3E49"/>
    <w:rsid w:val="001E792A"/>
    <w:rsid w:val="001F539C"/>
    <w:rsid w:val="001F6780"/>
    <w:rsid w:val="001F6BA9"/>
    <w:rsid w:val="00201A6D"/>
    <w:rsid w:val="00207DD3"/>
    <w:rsid w:val="002157E5"/>
    <w:rsid w:val="00216546"/>
    <w:rsid w:val="00221E72"/>
    <w:rsid w:val="00224D5B"/>
    <w:rsid w:val="00237266"/>
    <w:rsid w:val="0024688E"/>
    <w:rsid w:val="002471A2"/>
    <w:rsid w:val="0025376B"/>
    <w:rsid w:val="00262181"/>
    <w:rsid w:val="002628EB"/>
    <w:rsid w:val="00266993"/>
    <w:rsid w:val="002707EB"/>
    <w:rsid w:val="00271A4E"/>
    <w:rsid w:val="0027576A"/>
    <w:rsid w:val="00280FC0"/>
    <w:rsid w:val="00281598"/>
    <w:rsid w:val="002818CD"/>
    <w:rsid w:val="00283682"/>
    <w:rsid w:val="00291973"/>
    <w:rsid w:val="002962DF"/>
    <w:rsid w:val="002B10E8"/>
    <w:rsid w:val="002B1A45"/>
    <w:rsid w:val="002C24EB"/>
    <w:rsid w:val="002C57F1"/>
    <w:rsid w:val="002C5BC0"/>
    <w:rsid w:val="002C6484"/>
    <w:rsid w:val="002D4749"/>
    <w:rsid w:val="002D7A87"/>
    <w:rsid w:val="002E2555"/>
    <w:rsid w:val="002E5906"/>
    <w:rsid w:val="002F6D98"/>
    <w:rsid w:val="003073B5"/>
    <w:rsid w:val="00325AC4"/>
    <w:rsid w:val="00341D1F"/>
    <w:rsid w:val="00342E3B"/>
    <w:rsid w:val="00354E27"/>
    <w:rsid w:val="003578F5"/>
    <w:rsid w:val="00360BDE"/>
    <w:rsid w:val="00366E37"/>
    <w:rsid w:val="00370B55"/>
    <w:rsid w:val="0037516B"/>
    <w:rsid w:val="0038370C"/>
    <w:rsid w:val="00385133"/>
    <w:rsid w:val="00397723"/>
    <w:rsid w:val="003A2588"/>
    <w:rsid w:val="003A37E7"/>
    <w:rsid w:val="003B3078"/>
    <w:rsid w:val="003B72F6"/>
    <w:rsid w:val="003B7632"/>
    <w:rsid w:val="003B7655"/>
    <w:rsid w:val="003C5CF8"/>
    <w:rsid w:val="003C623E"/>
    <w:rsid w:val="003C7F1E"/>
    <w:rsid w:val="003D19CF"/>
    <w:rsid w:val="003E6566"/>
    <w:rsid w:val="003F50C8"/>
    <w:rsid w:val="00410120"/>
    <w:rsid w:val="00411D74"/>
    <w:rsid w:val="00424FC1"/>
    <w:rsid w:val="0042765B"/>
    <w:rsid w:val="004337DB"/>
    <w:rsid w:val="0043413E"/>
    <w:rsid w:val="00440E2E"/>
    <w:rsid w:val="00453757"/>
    <w:rsid w:val="004572DA"/>
    <w:rsid w:val="00462E42"/>
    <w:rsid w:val="004804A7"/>
    <w:rsid w:val="00496FD8"/>
    <w:rsid w:val="004A1385"/>
    <w:rsid w:val="004B0EC7"/>
    <w:rsid w:val="004B1EFA"/>
    <w:rsid w:val="004B6B60"/>
    <w:rsid w:val="004C209F"/>
    <w:rsid w:val="004C3B82"/>
    <w:rsid w:val="004C63DC"/>
    <w:rsid w:val="004D42B4"/>
    <w:rsid w:val="004D5525"/>
    <w:rsid w:val="004E0AC5"/>
    <w:rsid w:val="004E161E"/>
    <w:rsid w:val="004E7FFC"/>
    <w:rsid w:val="004F1317"/>
    <w:rsid w:val="004F1497"/>
    <w:rsid w:val="004F3BCB"/>
    <w:rsid w:val="004F4634"/>
    <w:rsid w:val="004F6CF9"/>
    <w:rsid w:val="00501154"/>
    <w:rsid w:val="00501AB9"/>
    <w:rsid w:val="00511239"/>
    <w:rsid w:val="0051265A"/>
    <w:rsid w:val="00531020"/>
    <w:rsid w:val="005371B1"/>
    <w:rsid w:val="005440B7"/>
    <w:rsid w:val="00550A81"/>
    <w:rsid w:val="00550BCF"/>
    <w:rsid w:val="00554170"/>
    <w:rsid w:val="005562D2"/>
    <w:rsid w:val="00560EE4"/>
    <w:rsid w:val="00563515"/>
    <w:rsid w:val="00564706"/>
    <w:rsid w:val="005706C9"/>
    <w:rsid w:val="00570E11"/>
    <w:rsid w:val="005852DC"/>
    <w:rsid w:val="00586F18"/>
    <w:rsid w:val="005960AD"/>
    <w:rsid w:val="005A0ECC"/>
    <w:rsid w:val="005A17B4"/>
    <w:rsid w:val="005A1B48"/>
    <w:rsid w:val="005A53BE"/>
    <w:rsid w:val="005B62BE"/>
    <w:rsid w:val="005B7C42"/>
    <w:rsid w:val="005C0879"/>
    <w:rsid w:val="005C4804"/>
    <w:rsid w:val="005C6D85"/>
    <w:rsid w:val="005D04B8"/>
    <w:rsid w:val="005D14E5"/>
    <w:rsid w:val="005D336E"/>
    <w:rsid w:val="005E07C6"/>
    <w:rsid w:val="005F477E"/>
    <w:rsid w:val="00606C1B"/>
    <w:rsid w:val="0061154A"/>
    <w:rsid w:val="0062755E"/>
    <w:rsid w:val="00631AA4"/>
    <w:rsid w:val="00632075"/>
    <w:rsid w:val="00640428"/>
    <w:rsid w:val="00643826"/>
    <w:rsid w:val="00660A58"/>
    <w:rsid w:val="006616BA"/>
    <w:rsid w:val="00671E1B"/>
    <w:rsid w:val="00674DA9"/>
    <w:rsid w:val="00677819"/>
    <w:rsid w:val="0067793D"/>
    <w:rsid w:val="00684A93"/>
    <w:rsid w:val="00685DCD"/>
    <w:rsid w:val="006870C0"/>
    <w:rsid w:val="006877F8"/>
    <w:rsid w:val="00691BC2"/>
    <w:rsid w:val="006B1579"/>
    <w:rsid w:val="006B38A5"/>
    <w:rsid w:val="006C0373"/>
    <w:rsid w:val="006C2CD7"/>
    <w:rsid w:val="006C4820"/>
    <w:rsid w:val="006D0963"/>
    <w:rsid w:val="006D4191"/>
    <w:rsid w:val="006D49FE"/>
    <w:rsid w:val="006D645B"/>
    <w:rsid w:val="006E67EF"/>
    <w:rsid w:val="006F6394"/>
    <w:rsid w:val="0070164C"/>
    <w:rsid w:val="0072212C"/>
    <w:rsid w:val="00727C4F"/>
    <w:rsid w:val="007330C6"/>
    <w:rsid w:val="00740317"/>
    <w:rsid w:val="00745460"/>
    <w:rsid w:val="00754628"/>
    <w:rsid w:val="007612A7"/>
    <w:rsid w:val="00763F2E"/>
    <w:rsid w:val="007674BD"/>
    <w:rsid w:val="00776080"/>
    <w:rsid w:val="00780B79"/>
    <w:rsid w:val="00783AD7"/>
    <w:rsid w:val="00784373"/>
    <w:rsid w:val="00796003"/>
    <w:rsid w:val="00797712"/>
    <w:rsid w:val="007A76BE"/>
    <w:rsid w:val="007B110E"/>
    <w:rsid w:val="007B23AF"/>
    <w:rsid w:val="007B7D0D"/>
    <w:rsid w:val="007C0DB2"/>
    <w:rsid w:val="007C4B3F"/>
    <w:rsid w:val="007D4304"/>
    <w:rsid w:val="007E34B8"/>
    <w:rsid w:val="007E5EDF"/>
    <w:rsid w:val="007F0334"/>
    <w:rsid w:val="007F5021"/>
    <w:rsid w:val="007F5DA2"/>
    <w:rsid w:val="007F7ECD"/>
    <w:rsid w:val="0080200B"/>
    <w:rsid w:val="00806275"/>
    <w:rsid w:val="00810074"/>
    <w:rsid w:val="00811FF6"/>
    <w:rsid w:val="00812C71"/>
    <w:rsid w:val="00814327"/>
    <w:rsid w:val="00815D7B"/>
    <w:rsid w:val="00821102"/>
    <w:rsid w:val="00837E21"/>
    <w:rsid w:val="00840EFF"/>
    <w:rsid w:val="0084445C"/>
    <w:rsid w:val="00845027"/>
    <w:rsid w:val="00852306"/>
    <w:rsid w:val="00855250"/>
    <w:rsid w:val="00857008"/>
    <w:rsid w:val="0086496C"/>
    <w:rsid w:val="00866C9B"/>
    <w:rsid w:val="008800A2"/>
    <w:rsid w:val="00883764"/>
    <w:rsid w:val="00885EBE"/>
    <w:rsid w:val="008945B9"/>
    <w:rsid w:val="00897393"/>
    <w:rsid w:val="008A5780"/>
    <w:rsid w:val="008B2A54"/>
    <w:rsid w:val="008C58F5"/>
    <w:rsid w:val="008E2DBF"/>
    <w:rsid w:val="008E420A"/>
    <w:rsid w:val="008E49A3"/>
    <w:rsid w:val="008E5D75"/>
    <w:rsid w:val="008F3EB9"/>
    <w:rsid w:val="008F5D52"/>
    <w:rsid w:val="008F66C0"/>
    <w:rsid w:val="00912A4F"/>
    <w:rsid w:val="00916D56"/>
    <w:rsid w:val="00921A73"/>
    <w:rsid w:val="009224C5"/>
    <w:rsid w:val="00922873"/>
    <w:rsid w:val="00924C2F"/>
    <w:rsid w:val="009309BB"/>
    <w:rsid w:val="00930ECD"/>
    <w:rsid w:val="00931F8E"/>
    <w:rsid w:val="009340E2"/>
    <w:rsid w:val="00941B3B"/>
    <w:rsid w:val="0094327D"/>
    <w:rsid w:val="00943AD8"/>
    <w:rsid w:val="00951B80"/>
    <w:rsid w:val="009572C5"/>
    <w:rsid w:val="00963E31"/>
    <w:rsid w:val="00963F01"/>
    <w:rsid w:val="009673C9"/>
    <w:rsid w:val="0097154A"/>
    <w:rsid w:val="0098273F"/>
    <w:rsid w:val="009843EC"/>
    <w:rsid w:val="009945B5"/>
    <w:rsid w:val="009A4CB7"/>
    <w:rsid w:val="009B4F73"/>
    <w:rsid w:val="009B6D57"/>
    <w:rsid w:val="009D4035"/>
    <w:rsid w:val="009D4829"/>
    <w:rsid w:val="009F10EC"/>
    <w:rsid w:val="009F6BF7"/>
    <w:rsid w:val="00A02D5F"/>
    <w:rsid w:val="00A055A7"/>
    <w:rsid w:val="00A05E80"/>
    <w:rsid w:val="00A10C65"/>
    <w:rsid w:val="00A1229F"/>
    <w:rsid w:val="00A21AA1"/>
    <w:rsid w:val="00A224FE"/>
    <w:rsid w:val="00A26FB1"/>
    <w:rsid w:val="00A33869"/>
    <w:rsid w:val="00A40632"/>
    <w:rsid w:val="00A45586"/>
    <w:rsid w:val="00A468C0"/>
    <w:rsid w:val="00A50C7F"/>
    <w:rsid w:val="00A66361"/>
    <w:rsid w:val="00A71442"/>
    <w:rsid w:val="00A75384"/>
    <w:rsid w:val="00A86AFA"/>
    <w:rsid w:val="00A90B41"/>
    <w:rsid w:val="00AA557A"/>
    <w:rsid w:val="00AA5C58"/>
    <w:rsid w:val="00AA7D58"/>
    <w:rsid w:val="00AB494D"/>
    <w:rsid w:val="00AB6AE8"/>
    <w:rsid w:val="00AC2943"/>
    <w:rsid w:val="00AC5ACD"/>
    <w:rsid w:val="00AC78D2"/>
    <w:rsid w:val="00AD0F1A"/>
    <w:rsid w:val="00AD2B0F"/>
    <w:rsid w:val="00AD3FF8"/>
    <w:rsid w:val="00AD6A6E"/>
    <w:rsid w:val="00AE78A3"/>
    <w:rsid w:val="00B0697A"/>
    <w:rsid w:val="00B104D4"/>
    <w:rsid w:val="00B12966"/>
    <w:rsid w:val="00B146B7"/>
    <w:rsid w:val="00B16709"/>
    <w:rsid w:val="00B35803"/>
    <w:rsid w:val="00B5503C"/>
    <w:rsid w:val="00B60131"/>
    <w:rsid w:val="00B637B9"/>
    <w:rsid w:val="00B66DD3"/>
    <w:rsid w:val="00B70ECB"/>
    <w:rsid w:val="00B8304A"/>
    <w:rsid w:val="00B8776B"/>
    <w:rsid w:val="00BA0080"/>
    <w:rsid w:val="00BB1FD8"/>
    <w:rsid w:val="00BB6C3E"/>
    <w:rsid w:val="00BD3E30"/>
    <w:rsid w:val="00BD65B0"/>
    <w:rsid w:val="00BE3261"/>
    <w:rsid w:val="00BE3BD3"/>
    <w:rsid w:val="00C00814"/>
    <w:rsid w:val="00C039EF"/>
    <w:rsid w:val="00C07373"/>
    <w:rsid w:val="00C16F84"/>
    <w:rsid w:val="00C202A5"/>
    <w:rsid w:val="00C2094D"/>
    <w:rsid w:val="00C20FED"/>
    <w:rsid w:val="00C21FCB"/>
    <w:rsid w:val="00C24975"/>
    <w:rsid w:val="00C27551"/>
    <w:rsid w:val="00C31A65"/>
    <w:rsid w:val="00C336B0"/>
    <w:rsid w:val="00C33AFA"/>
    <w:rsid w:val="00C33F18"/>
    <w:rsid w:val="00C37085"/>
    <w:rsid w:val="00C401BA"/>
    <w:rsid w:val="00C409E3"/>
    <w:rsid w:val="00C469E8"/>
    <w:rsid w:val="00C53873"/>
    <w:rsid w:val="00C567D1"/>
    <w:rsid w:val="00C60C19"/>
    <w:rsid w:val="00C628C2"/>
    <w:rsid w:val="00C668A2"/>
    <w:rsid w:val="00C82F3C"/>
    <w:rsid w:val="00C976E7"/>
    <w:rsid w:val="00CA1C46"/>
    <w:rsid w:val="00CA3970"/>
    <w:rsid w:val="00CB0AE8"/>
    <w:rsid w:val="00CB6778"/>
    <w:rsid w:val="00CC11A2"/>
    <w:rsid w:val="00CC7EF1"/>
    <w:rsid w:val="00CD2B6D"/>
    <w:rsid w:val="00CE1715"/>
    <w:rsid w:val="00D048FE"/>
    <w:rsid w:val="00D12807"/>
    <w:rsid w:val="00D13638"/>
    <w:rsid w:val="00D144C7"/>
    <w:rsid w:val="00D2603A"/>
    <w:rsid w:val="00D311B9"/>
    <w:rsid w:val="00D334BD"/>
    <w:rsid w:val="00D33F66"/>
    <w:rsid w:val="00D4377C"/>
    <w:rsid w:val="00D45C3B"/>
    <w:rsid w:val="00D51F12"/>
    <w:rsid w:val="00D622AF"/>
    <w:rsid w:val="00D64047"/>
    <w:rsid w:val="00D667F9"/>
    <w:rsid w:val="00D66B9D"/>
    <w:rsid w:val="00D67676"/>
    <w:rsid w:val="00D727FA"/>
    <w:rsid w:val="00D73217"/>
    <w:rsid w:val="00D80593"/>
    <w:rsid w:val="00D81BFB"/>
    <w:rsid w:val="00D84185"/>
    <w:rsid w:val="00D8429F"/>
    <w:rsid w:val="00D90036"/>
    <w:rsid w:val="00D90E3D"/>
    <w:rsid w:val="00D93D5C"/>
    <w:rsid w:val="00D94020"/>
    <w:rsid w:val="00D977EA"/>
    <w:rsid w:val="00DC6357"/>
    <w:rsid w:val="00DC6CE3"/>
    <w:rsid w:val="00DC730E"/>
    <w:rsid w:val="00DD22C4"/>
    <w:rsid w:val="00DD49F2"/>
    <w:rsid w:val="00DD6803"/>
    <w:rsid w:val="00DF3391"/>
    <w:rsid w:val="00DF6772"/>
    <w:rsid w:val="00E06B4F"/>
    <w:rsid w:val="00E23EA8"/>
    <w:rsid w:val="00E27D56"/>
    <w:rsid w:val="00E34F7A"/>
    <w:rsid w:val="00E35500"/>
    <w:rsid w:val="00E53691"/>
    <w:rsid w:val="00E56CD4"/>
    <w:rsid w:val="00E56F4D"/>
    <w:rsid w:val="00E6214A"/>
    <w:rsid w:val="00E66327"/>
    <w:rsid w:val="00E6661D"/>
    <w:rsid w:val="00E66A23"/>
    <w:rsid w:val="00E744C4"/>
    <w:rsid w:val="00E77944"/>
    <w:rsid w:val="00E96924"/>
    <w:rsid w:val="00E97979"/>
    <w:rsid w:val="00EA3723"/>
    <w:rsid w:val="00EB664A"/>
    <w:rsid w:val="00EC2BA0"/>
    <w:rsid w:val="00EC77B1"/>
    <w:rsid w:val="00EC7CC7"/>
    <w:rsid w:val="00ED4DE3"/>
    <w:rsid w:val="00EE0BF6"/>
    <w:rsid w:val="00EE743F"/>
    <w:rsid w:val="00EF01C2"/>
    <w:rsid w:val="00EF5880"/>
    <w:rsid w:val="00F00D76"/>
    <w:rsid w:val="00F02BAC"/>
    <w:rsid w:val="00F0549B"/>
    <w:rsid w:val="00F056C3"/>
    <w:rsid w:val="00F12F70"/>
    <w:rsid w:val="00F17E38"/>
    <w:rsid w:val="00F3147E"/>
    <w:rsid w:val="00F34BDB"/>
    <w:rsid w:val="00F36F03"/>
    <w:rsid w:val="00F416DC"/>
    <w:rsid w:val="00F4565C"/>
    <w:rsid w:val="00F46065"/>
    <w:rsid w:val="00F47CC0"/>
    <w:rsid w:val="00F5211C"/>
    <w:rsid w:val="00F52B04"/>
    <w:rsid w:val="00F549A5"/>
    <w:rsid w:val="00F575B9"/>
    <w:rsid w:val="00F64002"/>
    <w:rsid w:val="00F657CE"/>
    <w:rsid w:val="00F757D0"/>
    <w:rsid w:val="00F80B5C"/>
    <w:rsid w:val="00F818B7"/>
    <w:rsid w:val="00F84FEA"/>
    <w:rsid w:val="00F953EC"/>
    <w:rsid w:val="00FB4CBF"/>
    <w:rsid w:val="00FB5321"/>
    <w:rsid w:val="00FB5607"/>
    <w:rsid w:val="00FB6DE0"/>
    <w:rsid w:val="00FC2681"/>
    <w:rsid w:val="00FD10C1"/>
    <w:rsid w:val="00FD6F0D"/>
    <w:rsid w:val="00FE203E"/>
    <w:rsid w:val="00FE60C4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A27BB25"/>
  <w15:chartTrackingRefBased/>
  <w15:docId w15:val="{88647923-CAF5-3448-933E-DE18C830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D57"/>
    <w:pPr>
      <w:ind w:left="454"/>
      <w:jc w:val="both"/>
    </w:pPr>
    <w:rPr>
      <w:rFonts w:ascii="Verdana" w:hAnsi="Verdana"/>
      <w:lang w:val="en-GB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rsid w:val="003578F5"/>
    <w:pPr>
      <w:keepNext/>
      <w:spacing w:before="240" w:after="60"/>
      <w:ind w:left="0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rsid w:val="0008403B"/>
    <w:pPr>
      <w:keepNext/>
      <w:spacing w:after="120"/>
      <w:ind w:left="0"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rsid w:val="003578F5"/>
    <w:pPr>
      <w:keepNext/>
      <w:framePr w:hSpace="141" w:wrap="around" w:vAnchor="page" w:hAnchor="margin" w:y="2345"/>
      <w:ind w:left="0"/>
      <w:jc w:val="center"/>
      <w:outlineLvl w:val="3"/>
    </w:pPr>
    <w:rPr>
      <w:rFonts w:ascii="Arial Black" w:hAnsi="Arial Black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27A5"/>
    <w:pPr>
      <w:pBdr>
        <w:bottom w:val="single" w:sz="6" w:space="4" w:color="auto"/>
      </w:pBdr>
      <w:tabs>
        <w:tab w:val="center" w:pos="4536"/>
        <w:tab w:val="right" w:pos="9072"/>
      </w:tabs>
      <w:spacing w:line="360" w:lineRule="auto"/>
      <w:ind w:left="0"/>
    </w:pPr>
    <w:rPr>
      <w:sz w:val="16"/>
    </w:rPr>
  </w:style>
  <w:style w:type="paragraph" w:styleId="Pieddepage">
    <w:name w:val="footer"/>
    <w:basedOn w:val="Normal"/>
    <w:rsid w:val="001B27A5"/>
    <w:pPr>
      <w:pBdr>
        <w:top w:val="single" w:sz="6" w:space="4" w:color="auto"/>
      </w:pBdr>
      <w:tabs>
        <w:tab w:val="center" w:pos="4536"/>
        <w:tab w:val="right" w:pos="9072"/>
      </w:tabs>
      <w:ind w:left="0"/>
    </w:pPr>
    <w:rPr>
      <w:sz w:val="16"/>
    </w:r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table" w:styleId="Grilledutableau">
    <w:name w:val="Table Grid"/>
    <w:basedOn w:val="TableauNormal"/>
    <w:rsid w:val="00283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cocher">
    <w:name w:val="Liste à cocher"/>
    <w:basedOn w:val="Normal"/>
    <w:rsid w:val="00DD6803"/>
    <w:pPr>
      <w:numPr>
        <w:numId w:val="1"/>
      </w:numPr>
      <w:tabs>
        <w:tab w:val="clear" w:pos="567"/>
        <w:tab w:val="num" w:pos="1134"/>
      </w:tabs>
      <w:spacing w:after="120"/>
      <w:ind w:left="1134"/>
      <w:jc w:val="left"/>
    </w:pPr>
    <w:rPr>
      <w:rFonts w:ascii="Book Antiqua" w:hAnsi="Book Antiqua"/>
      <w:sz w:val="24"/>
      <w:lang w:val="fr-CH"/>
    </w:rPr>
  </w:style>
  <w:style w:type="paragraph" w:styleId="Listenumros">
    <w:name w:val="List Number"/>
    <w:basedOn w:val="Normal"/>
    <w:rsid w:val="004B1EFA"/>
    <w:pPr>
      <w:spacing w:after="120"/>
      <w:ind w:left="1134" w:hanging="567"/>
      <w:jc w:val="left"/>
    </w:pPr>
    <w:rPr>
      <w:rFonts w:ascii="Book Antiqua" w:hAnsi="Book Antiqua"/>
      <w:sz w:val="24"/>
      <w:lang w:val="fr-CH"/>
    </w:rPr>
  </w:style>
  <w:style w:type="paragraph" w:customStyle="1" w:styleId="TitreExo">
    <w:name w:val="TitreExo"/>
    <w:basedOn w:val="Normal"/>
    <w:rsid w:val="00181269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ind w:left="0"/>
      <w:jc w:val="center"/>
    </w:pPr>
    <w:rPr>
      <w:b/>
      <w:sz w:val="24"/>
      <w:lang w:val="fr-FR"/>
    </w:rPr>
  </w:style>
  <w:style w:type="paragraph" w:customStyle="1" w:styleId="TitreModule">
    <w:name w:val="TitreModule"/>
    <w:basedOn w:val="Normal"/>
    <w:rsid w:val="001B27A5"/>
    <w:pPr>
      <w:ind w:left="0"/>
      <w:jc w:val="right"/>
    </w:pPr>
    <w:rPr>
      <w:b/>
      <w:sz w:val="22"/>
      <w:lang w:val="fr-FR"/>
    </w:rPr>
  </w:style>
  <w:style w:type="paragraph" w:customStyle="1" w:styleId="TitrePartExo">
    <w:name w:val="TitrePartExo"/>
    <w:basedOn w:val="Normal"/>
    <w:next w:val="Normal"/>
    <w:rsid w:val="000C02C9"/>
    <w:pPr>
      <w:numPr>
        <w:numId w:val="2"/>
      </w:numPr>
      <w:spacing w:before="240" w:after="120"/>
    </w:pPr>
    <w:rPr>
      <w:b/>
      <w:u w:val="single"/>
      <w:lang w:val="fr-FR"/>
    </w:rPr>
  </w:style>
  <w:style w:type="paragraph" w:customStyle="1" w:styleId="Avecpuces1">
    <w:name w:val="Avec puces 1"/>
    <w:basedOn w:val="Normal"/>
    <w:rsid w:val="003578F5"/>
    <w:pPr>
      <w:ind w:left="0"/>
    </w:pPr>
  </w:style>
  <w:style w:type="paragraph" w:customStyle="1" w:styleId="DescModule">
    <w:name w:val="DescModule"/>
    <w:basedOn w:val="Normal"/>
    <w:next w:val="Normal"/>
    <w:rsid w:val="00D84185"/>
    <w:pPr>
      <w:jc w:val="right"/>
    </w:pPr>
    <w:rPr>
      <w:b/>
      <w:sz w:val="18"/>
    </w:rPr>
  </w:style>
  <w:style w:type="paragraph" w:customStyle="1" w:styleId="TitrePartExo2">
    <w:name w:val="TitrePartExo2"/>
    <w:basedOn w:val="Normal"/>
    <w:next w:val="Normal"/>
    <w:rsid w:val="000C02C9"/>
    <w:pPr>
      <w:numPr>
        <w:ilvl w:val="1"/>
        <w:numId w:val="2"/>
      </w:numPr>
      <w:spacing w:before="120" w:after="120"/>
    </w:pPr>
    <w:rPr>
      <w:i/>
      <w:u w:val="single"/>
    </w:rPr>
  </w:style>
  <w:style w:type="character" w:customStyle="1" w:styleId="code">
    <w:name w:val="code"/>
    <w:rsid w:val="002818CD"/>
    <w:rPr>
      <w:rFonts w:ascii="Courier New" w:hAnsi="Courier New"/>
      <w:sz w:val="20"/>
      <w:lang w:val="fr-FR"/>
    </w:rPr>
  </w:style>
  <w:style w:type="paragraph" w:styleId="Listepuces3">
    <w:name w:val="List Bullet 3"/>
    <w:basedOn w:val="Normal"/>
    <w:rsid w:val="00D12807"/>
    <w:pPr>
      <w:numPr>
        <w:numId w:val="9"/>
      </w:numPr>
    </w:pPr>
  </w:style>
  <w:style w:type="paragraph" w:styleId="Listepuces4">
    <w:name w:val="List Bullet 4"/>
    <w:basedOn w:val="Normal"/>
    <w:rsid w:val="00D12807"/>
    <w:pPr>
      <w:numPr>
        <w:numId w:val="10"/>
      </w:numPr>
    </w:pPr>
  </w:style>
  <w:style w:type="character" w:customStyle="1" w:styleId="methodname">
    <w:name w:val="methodname"/>
    <w:basedOn w:val="Policepardfaut"/>
    <w:rsid w:val="00C668A2"/>
  </w:style>
  <w:style w:type="paragraph" w:styleId="Paragraphedeliste">
    <w:name w:val="List Paragraph"/>
    <w:basedOn w:val="Normal"/>
    <w:uiPriority w:val="34"/>
    <w:qFormat/>
    <w:rsid w:val="00CB677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AEEE5-65AD-439E-B656-3FF9143B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dotNET</vt:lpstr>
    </vt:vector>
  </TitlesOfParts>
  <Company>CPNV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dotNET</dc:title>
  <dc:subject/>
  <dc:creator>André Mottier</dc:creator>
  <cp:keywords/>
  <cp:lastModifiedBy>Léo Del Duca</cp:lastModifiedBy>
  <cp:revision>2</cp:revision>
  <cp:lastPrinted>2018-08-27T07:53:00Z</cp:lastPrinted>
  <dcterms:created xsi:type="dcterms:W3CDTF">2023-11-15T09:18:00Z</dcterms:created>
  <dcterms:modified xsi:type="dcterms:W3CDTF">2023-11-15T09:18:00Z</dcterms:modified>
</cp:coreProperties>
</file>